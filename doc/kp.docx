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F7D0" w14:textId="583A964E" w:rsidR="00856015" w:rsidRPr="00B94D56" w:rsidRDefault="00A473D9" w:rsidP="00F15C83">
      <w:pPr>
        <w:jc w:val="center"/>
        <w:rPr>
          <w:rFonts w:ascii="Times New Roman" w:hAnsi="Times New Roman"/>
          <w:sz w:val="44"/>
          <w:szCs w:val="44"/>
        </w:rPr>
      </w:pPr>
      <w:r w:rsidRPr="00A473D9">
        <w:rPr>
          <w:rFonts w:ascii="Times New Roman" w:hAnsi="Times New Roman"/>
          <w:noProof/>
          <w:sz w:val="44"/>
          <w:szCs w:val="44"/>
          <w:lang w:val="en-US"/>
        </w:rPr>
        <w:drawing>
          <wp:inline distT="0" distB="0" distL="0" distR="0" wp14:anchorId="675DA020" wp14:editId="5563E8E5">
            <wp:extent cx="5940425" cy="1607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204D" w14:textId="5BBC2C39" w:rsidR="00856015" w:rsidRDefault="00856015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</w:p>
    <w:p w14:paraId="67282CFF" w14:textId="3C16264A" w:rsidR="005F322B" w:rsidRPr="00FE3A6C" w:rsidRDefault="00F56184" w:rsidP="00F56184">
      <w:pPr>
        <w:pStyle w:val="2"/>
        <w:ind w:left="2832"/>
        <w:rPr>
          <w:lang w:val="en-US"/>
        </w:rPr>
      </w:pPr>
      <w:r w:rsidRPr="00FE3A6C">
        <w:rPr>
          <w:lang w:val="en-US"/>
        </w:rPr>
        <w:t xml:space="preserve">      </w:t>
      </w:r>
      <w:r w:rsidR="00F15C83" w:rsidRPr="00FE3A6C">
        <w:rPr>
          <w:lang w:val="en-US"/>
        </w:rPr>
        <w:t xml:space="preserve">Коммерческое предложение</w:t>
      </w:r>
    </w:p>
    <w:p w14:paraId="38C7CBAF" w14:textId="77777777" w:rsidR="00CA5AAE" w:rsidRPr="00FE3A6C" w:rsidRDefault="00CA5AAE" w:rsidP="00CA5AAE">
      <w:pPr>
        <w:rPr>
          <w:lang w:val="en-US"/>
        </w:rPr>
      </w:pPr>
    </w:p>
    <w:p w14:paraId="3D12EF6B" w14:textId="05457F6B" w:rsidR="00B94D56" w:rsidRPr="00FE3A6C" w:rsidRDefault="00B94D56" w:rsidP="00F15C83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E16D82">
        <w:rPr>
          <w:rFonts w:ascii="Times New Roman" w:hAnsi="Times New Roman"/>
          <w:sz w:val="28"/>
          <w:szCs w:val="28"/>
        </w:rPr>
        <w:t>Уважаемый</w:t>
      </w:r>
      <w:r w:rsidR="00FE3A6C">
        <w:rPr>
          <w:rFonts w:ascii="Times New Roman" w:hAnsi="Times New Roman"/>
          <w:sz w:val="28"/>
          <w:szCs w:val="28"/>
          <w:lang w:val="en-US"/>
        </w:rPr>
        <w:t xml:space="preserve">/Dear</w:t>
      </w:r>
      <w:r w:rsidRPr="00FE3A6C">
        <w:rPr>
          <w:rFonts w:ascii="Times New Roman" w:hAnsi="Times New Roman"/>
          <w:sz w:val="44"/>
          <w:szCs w:val="44"/>
          <w:lang w:val="en-US"/>
        </w:rPr>
        <w:t xml:space="preserve"> </w:t>
      </w:r>
      <w:r w:rsidRPr="00FE3A6C">
        <w:rPr>
          <w:rFonts w:ascii="Times New Roman" w:hAnsi="Times New Roman"/>
          <w:b/>
          <w:sz w:val="24"/>
          <w:szCs w:val="24"/>
          <w:lang w:val="en-US"/>
        </w:rPr>
        <w:t xml:space="preserve">l;,</w:t>
      </w:r>
    </w:p>
    <w:p w14:paraId="0B531EC3" w14:textId="1466B45F" w:rsidR="00F15C83" w:rsidRPr="00FE3A6C" w:rsidRDefault="007668FB" w:rsidP="00F15C8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заказали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нашей</w:t>
      </w:r>
      <w:r w:rsidRPr="00FE3A6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типографии</w:t>
      </w:r>
      <w:r w:rsidR="00FE3A6C">
        <w:rPr>
          <w:rFonts w:ascii="Times New Roman" w:hAnsi="Times New Roman"/>
          <w:sz w:val="24"/>
          <w:szCs w:val="24"/>
          <w:lang w:val="en-US"/>
        </w:rPr>
        <w:t>/</w:t>
      </w:r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You ordered</w:t>
      </w:r>
      <w:r w:rsidRPr="00FE3A6C">
        <w:rPr>
          <w:rFonts w:ascii="Times New Roman" w:hAnsi="Times New Roman"/>
          <w:sz w:val="24"/>
          <w:szCs w:val="24"/>
          <w:lang w:val="en-US"/>
        </w:rPr>
        <w:t>:</w:t>
      </w:r>
    </w:p>
    <w:p w14:paraId="566257FC" w14:textId="11E557B2" w:rsidR="00AA66B3" w:rsidRPr="0053688E" w:rsidRDefault="00B638DD" w:rsidP="0053688E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3688E">
        <w:rPr>
          <w:rFonts w:ascii="Times New Roman" w:hAnsi="Times New Roman"/>
          <w:sz w:val="24"/>
          <w:szCs w:val="24"/>
        </w:rPr>
        <w:t xml:space="preserve">лифлет, буклет, флаер, листовка / А6(4+4), 130 гр./кв. м. / 500 шт.; </w:t>
      </w:r>
    </w:p>
    <w:p w14:paraId="57AFBF28" w14:textId="105C4886" w:rsidR="00FE3A6C" w:rsidRPr="00FE3A6C" w:rsidRDefault="005F322B" w:rsidP="00FE3A6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C0002D">
        <w:rPr>
          <w:rFonts w:ascii="Times New Roman" w:hAnsi="Times New Roman"/>
          <w:sz w:val="24"/>
          <w:szCs w:val="24"/>
          <w:highlight w:val="yellow"/>
        </w:rPr>
        <w:br/>
      </w:r>
      <w:r w:rsidR="007668FB">
        <w:rPr>
          <w:rFonts w:ascii="Times New Roman" w:hAnsi="Times New Roman"/>
          <w:sz w:val="24"/>
          <w:szCs w:val="24"/>
        </w:rPr>
        <w:t>Сумма</w:t>
      </w:r>
      <w:r w:rsidR="00AA66B3">
        <w:rPr>
          <w:rFonts w:ascii="Times New Roman" w:hAnsi="Times New Roman"/>
          <w:sz w:val="24"/>
          <w:szCs w:val="24"/>
        </w:rPr>
        <w:t xml:space="preserve"> покупки</w:t>
      </w:r>
      <w:r w:rsidR="00FE3A6C" w:rsidRPr="00FE3A6C">
        <w:rPr>
          <w:rFonts w:ascii="Times New Roman" w:hAnsi="Times New Roman"/>
          <w:sz w:val="24"/>
          <w:szCs w:val="24"/>
        </w:rPr>
        <w:t>/</w:t>
      </w:r>
      <w:r w:rsidR="00FE3A6C" w:rsidRPr="00FE3A6C">
        <w:t xml:space="preserve"> </w:t>
      </w:r>
      <w:r w:rsidR="00FE3A6C" w:rsidRPr="00FE3A6C">
        <w:rPr>
          <w:rFonts w:ascii="Times New Roman" w:hAnsi="Times New Roman"/>
          <w:sz w:val="24"/>
          <w:szCs w:val="24"/>
          <w:lang w:val="en-US"/>
        </w:rPr>
        <w:t>amount</w:t>
      </w:r>
      <w:r w:rsidR="00C0002D" w:rsidRPr="00F15C83">
        <w:rPr>
          <w:rFonts w:ascii="Times New Roman" w:hAnsi="Times New Roman"/>
          <w:sz w:val="24"/>
          <w:szCs w:val="24"/>
        </w:rPr>
        <w:t>:</w:t>
      </w:r>
      <w:r w:rsidR="00F9281F" w:rsidRPr="00C0002D">
        <w:rPr>
          <w:rFonts w:ascii="Times New Roman" w:hAnsi="Times New Roman"/>
          <w:sz w:val="24"/>
          <w:szCs w:val="24"/>
        </w:rPr>
        <w:t xml:space="preserve"> </w:t>
      </w:r>
      <w:r w:rsidR="00B638DD" w:rsidRPr="00C0002D">
        <w:rPr>
          <w:rFonts w:ascii="Times New Roman" w:hAnsi="Times New Roman"/>
          <w:sz w:val="24"/>
          <w:szCs w:val="24"/>
        </w:rPr>
        <w:t xml:space="preserve">994.0</w: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"https://support.content.office.net/ru-ru/media/f76d0ca2-02a7-471e-a1dd-fa83b3c80d0d.png" \* MERGEFORMATINET </w:instrText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FE3A6C" w:rsidRPr="00FE3A6C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D7F0B" wp14:editId="1E3AA295">
            <wp:extent cx="88452" cy="108007"/>
            <wp:effectExtent l="0" t="0" r="635" b="0"/>
            <wp:docPr id="1" name="Рисунок 1" descr="Новый символ российского руб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символ российского руб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32" cy="12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A6C" w:rsidRPr="00FE3A6C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14:paraId="15D63B76" w14:textId="0C454C88" w:rsidR="005F322B" w:rsidRPr="00CA5AAE" w:rsidRDefault="00CA5AAE" w:rsidP="00AA66B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56B3DA55" w14:textId="77777777" w:rsidR="00AA66B3" w:rsidRDefault="00AA66B3" w:rsidP="00AA66B3">
      <w:pPr>
        <w:rPr>
          <w:rFonts w:ascii="Times New Roman" w:hAnsi="Times New Roman"/>
          <w:sz w:val="24"/>
          <w:szCs w:val="24"/>
        </w:rPr>
      </w:pPr>
    </w:p>
    <w:p w14:paraId="443B85D9" w14:textId="77777777" w:rsidR="00DF16A0" w:rsidRPr="00137434" w:rsidRDefault="00DF16A0" w:rsidP="00DF16A0">
      <w:pPr>
        <w:ind w:left="4111"/>
        <w:jc w:val="both"/>
        <w:rPr>
          <w:rFonts w:ascii="Times New Roman" w:hAnsi="Times New Roman"/>
          <w:sz w:val="24"/>
          <w:szCs w:val="24"/>
        </w:rPr>
      </w:pPr>
    </w:p>
    <w:p w14:paraId="3A8AAAA7" w14:textId="6346BE29" w:rsidR="006D2529" w:rsidRPr="00FE3A6C" w:rsidRDefault="003114C0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E16D82">
        <w:rPr>
          <w:rFonts w:ascii="Times New Roman" w:hAnsi="Times New Roman"/>
          <w:bCs/>
          <w:sz w:val="24"/>
          <w:szCs w:val="24"/>
        </w:rPr>
        <w:t>Спасибо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E16D82">
        <w:rPr>
          <w:rFonts w:ascii="Times New Roman" w:hAnsi="Times New Roman"/>
          <w:bCs/>
          <w:sz w:val="24"/>
          <w:szCs w:val="24"/>
        </w:rPr>
        <w:t>за</w:t>
      </w:r>
      <w:r w:rsidRPr="00FE3A6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gramStart"/>
      <w:r w:rsidRPr="00E16D82">
        <w:rPr>
          <w:rFonts w:ascii="Times New Roman" w:hAnsi="Times New Roman"/>
          <w:bCs/>
          <w:sz w:val="24"/>
          <w:szCs w:val="24"/>
        </w:rPr>
        <w:t>доверие</w:t>
      </w:r>
      <w:r w:rsidR="00AF0BC0" w:rsidRPr="00FE3A6C">
        <w:rPr>
          <w:rFonts w:ascii="Times New Roman" w:hAnsi="Times New Roman"/>
          <w:bCs/>
          <w:sz w:val="24"/>
          <w:szCs w:val="24"/>
          <w:lang w:val="en-US"/>
        </w:rPr>
        <w:t>!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/</w:t>
      </w:r>
      <w:proofErr w:type="gramEnd"/>
      <w:r w:rsidR="00FE3A6C" w:rsidRPr="00FE3A6C">
        <w:rPr>
          <w:lang w:val="en-US"/>
        </w:rPr>
        <w:t xml:space="preserve"> </w:t>
      </w:r>
      <w:r w:rsidR="00FE3A6C" w:rsidRPr="00FE3A6C">
        <w:rPr>
          <w:rFonts w:ascii="Times New Roman" w:hAnsi="Times New Roman"/>
          <w:bCs/>
          <w:sz w:val="24"/>
          <w:szCs w:val="24"/>
          <w:lang w:val="en-US"/>
        </w:rPr>
        <w:t>Thank you for your trust</w:t>
      </w:r>
      <w:r w:rsidR="00FE3A6C">
        <w:rPr>
          <w:rFonts w:ascii="Times New Roman" w:hAnsi="Times New Roman"/>
          <w:bCs/>
          <w:sz w:val="24"/>
          <w:szCs w:val="24"/>
          <w:lang w:val="en-US"/>
        </w:rPr>
        <w:t>!</w:t>
      </w:r>
    </w:p>
    <w:p w14:paraId="21E67FB8" w14:textId="22BE7383" w:rsidR="00B5771D" w:rsidRPr="00FE3A6C" w:rsidRDefault="00B5771D" w:rsidP="00284A89">
      <w:pPr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7F622EDE" w14:textId="43DEF797" w:rsidR="00B5771D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Платежные реквизиты:</w:t>
      </w:r>
    </w:p>
    <w:p w14:paraId="47BA3F46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ИП ШТУЛЬ АРКАДИЙ МИХАЙЛОВИЧ:</w:t>
      </w:r>
    </w:p>
    <w:p w14:paraId="3E7BA63A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ИНН 770703322083,    </w:t>
      </w:r>
    </w:p>
    <w:p w14:paraId="5630BF2E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р/счет 40802810400002327287, </w:t>
      </w:r>
    </w:p>
    <w:p w14:paraId="09DC2F1F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Банк АО «Тинькофф Банк», </w:t>
      </w:r>
    </w:p>
    <w:p w14:paraId="6313EC92" w14:textId="77777777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БИК 044525974, </w:t>
      </w:r>
    </w:p>
    <w:p w14:paraId="4C7905E0" w14:textId="5BB05FE9" w:rsidR="00B5771D" w:rsidRDefault="00B5771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  <w:r w:rsidRPr="00B5771D">
        <w:rPr>
          <w:rFonts w:ascii="Helvetica" w:eastAsia="Times New Roman" w:hAnsi="Helvetica"/>
          <w:color w:val="000000"/>
          <w:sz w:val="24"/>
          <w:szCs w:val="24"/>
          <w:lang w:eastAsia="ru-RU"/>
        </w:rPr>
        <w:t>к/счет 30101810145250000974</w:t>
      </w:r>
    </w:p>
    <w:p w14:paraId="185C4790" w14:textId="27321197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46D9A320" w14:textId="2653D13A" w:rsidR="001166AD" w:rsidRDefault="001166AD" w:rsidP="00B5771D">
      <w:pPr>
        <w:spacing w:after="0" w:line="240" w:lineRule="auto"/>
        <w:rPr>
          <w:rFonts w:ascii="Helvetica" w:eastAsia="Times New Roman" w:hAnsi="Helvetica"/>
          <w:color w:val="000000"/>
          <w:sz w:val="24"/>
          <w:szCs w:val="24"/>
          <w:lang w:eastAsia="ru-RU"/>
        </w:rPr>
      </w:pPr>
    </w:p>
    <w:p w14:paraId="788E664C" w14:textId="4996EA00" w:rsidR="001166AD" w:rsidRPr="001166AD" w:rsidRDefault="001166AD" w:rsidP="00B5771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предоплата 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 xml:space="preserve">%/ </w:t>
      </w:r>
      <w:r w:rsidRPr="001166AD"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>prepayment</w:t>
      </w:r>
      <w:r>
        <w:rPr>
          <w:rFonts w:ascii="Helvetica" w:eastAsia="Times New Roman" w:hAnsi="Helvetic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Helvetica" w:eastAsia="Times New Roman" w:hAnsi="Helvetica"/>
          <w:color w:val="000000"/>
          <w:sz w:val="24"/>
          <w:szCs w:val="24"/>
          <w:lang w:eastAsia="ru-RU"/>
        </w:rPr>
        <w:t>100</w:t>
      </w:r>
      <w:r w:rsidRPr="001166AD">
        <w:rPr>
          <w:rFonts w:ascii="Helvetica" w:eastAsia="Times New Roman" w:hAnsi="Helvetica"/>
          <w:color w:val="000000"/>
          <w:sz w:val="24"/>
          <w:szCs w:val="24"/>
          <w:lang w:eastAsia="ru-RU"/>
        </w:rPr>
        <w:t>%/</w:t>
      </w:r>
    </w:p>
    <w:p w14:paraId="771E090A" w14:textId="77777777" w:rsidR="00B5771D" w:rsidRPr="00E16D82" w:rsidRDefault="00B5771D" w:rsidP="00284A89">
      <w:pPr>
        <w:jc w:val="both"/>
        <w:rPr>
          <w:rFonts w:ascii="Times New Roman" w:hAnsi="Times New Roman"/>
          <w:bCs/>
          <w:sz w:val="24"/>
          <w:szCs w:val="24"/>
        </w:rPr>
      </w:pPr>
    </w:p>
    <w:p w14:paraId="74C193D1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4150C03F" w14:textId="77777777" w:rsidR="000E4696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p w14:paraId="51EC0C86" w14:textId="77777777" w:rsidR="000E4696" w:rsidRPr="00137434" w:rsidRDefault="000E4696" w:rsidP="00284A89">
      <w:pPr>
        <w:jc w:val="both"/>
        <w:rPr>
          <w:rFonts w:ascii="Times New Roman" w:hAnsi="Times New Roman"/>
          <w:b/>
          <w:sz w:val="24"/>
          <w:szCs w:val="24"/>
        </w:rPr>
      </w:pPr>
    </w:p>
    <w:sectPr w:rsidR="000E4696" w:rsidRPr="00137434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11AE0"/>
    <w:multiLevelType w:val="hybridMultilevel"/>
    <w:tmpl w:val="10362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5A"/>
    <w:rsid w:val="00005EBD"/>
    <w:rsid w:val="00010563"/>
    <w:rsid w:val="00020D9A"/>
    <w:rsid w:val="00083E1E"/>
    <w:rsid w:val="000B3F5E"/>
    <w:rsid w:val="000D2E46"/>
    <w:rsid w:val="000E4696"/>
    <w:rsid w:val="000E6E73"/>
    <w:rsid w:val="000F7D57"/>
    <w:rsid w:val="00116248"/>
    <w:rsid w:val="001166AD"/>
    <w:rsid w:val="0013118B"/>
    <w:rsid w:val="00137434"/>
    <w:rsid w:val="0015052B"/>
    <w:rsid w:val="001C7374"/>
    <w:rsid w:val="001E046D"/>
    <w:rsid w:val="00274D57"/>
    <w:rsid w:val="00277A22"/>
    <w:rsid w:val="00284A89"/>
    <w:rsid w:val="002872C5"/>
    <w:rsid w:val="00293898"/>
    <w:rsid w:val="002A522F"/>
    <w:rsid w:val="002B781C"/>
    <w:rsid w:val="002C1800"/>
    <w:rsid w:val="003114C0"/>
    <w:rsid w:val="003316CA"/>
    <w:rsid w:val="00365620"/>
    <w:rsid w:val="003852EA"/>
    <w:rsid w:val="00390123"/>
    <w:rsid w:val="00390D25"/>
    <w:rsid w:val="003C3C71"/>
    <w:rsid w:val="003E1E18"/>
    <w:rsid w:val="003E4F9C"/>
    <w:rsid w:val="00400BC4"/>
    <w:rsid w:val="00456C8F"/>
    <w:rsid w:val="004B01A9"/>
    <w:rsid w:val="004E63C7"/>
    <w:rsid w:val="004F2848"/>
    <w:rsid w:val="00526F01"/>
    <w:rsid w:val="0053688E"/>
    <w:rsid w:val="0056276B"/>
    <w:rsid w:val="00574A4F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277EC"/>
    <w:rsid w:val="00731010"/>
    <w:rsid w:val="0075065F"/>
    <w:rsid w:val="0076607F"/>
    <w:rsid w:val="007668FB"/>
    <w:rsid w:val="00823A26"/>
    <w:rsid w:val="00851AE4"/>
    <w:rsid w:val="00856015"/>
    <w:rsid w:val="00860D4E"/>
    <w:rsid w:val="00874319"/>
    <w:rsid w:val="0089252B"/>
    <w:rsid w:val="008C7DFD"/>
    <w:rsid w:val="008E376B"/>
    <w:rsid w:val="008E7E60"/>
    <w:rsid w:val="009076CB"/>
    <w:rsid w:val="009679A8"/>
    <w:rsid w:val="009971D5"/>
    <w:rsid w:val="009B01BB"/>
    <w:rsid w:val="009C685A"/>
    <w:rsid w:val="009F0A5A"/>
    <w:rsid w:val="00A403F5"/>
    <w:rsid w:val="00A473D9"/>
    <w:rsid w:val="00A47E60"/>
    <w:rsid w:val="00A65840"/>
    <w:rsid w:val="00A76185"/>
    <w:rsid w:val="00A80FBA"/>
    <w:rsid w:val="00AA66B3"/>
    <w:rsid w:val="00AF0BC0"/>
    <w:rsid w:val="00B5771D"/>
    <w:rsid w:val="00B638DD"/>
    <w:rsid w:val="00B94D56"/>
    <w:rsid w:val="00B95784"/>
    <w:rsid w:val="00BB7104"/>
    <w:rsid w:val="00BC44D4"/>
    <w:rsid w:val="00C0002D"/>
    <w:rsid w:val="00C65A12"/>
    <w:rsid w:val="00C852F2"/>
    <w:rsid w:val="00CA5AAE"/>
    <w:rsid w:val="00CF5855"/>
    <w:rsid w:val="00D037F6"/>
    <w:rsid w:val="00D136BD"/>
    <w:rsid w:val="00D27246"/>
    <w:rsid w:val="00D519D7"/>
    <w:rsid w:val="00D532BB"/>
    <w:rsid w:val="00D66F69"/>
    <w:rsid w:val="00D72A14"/>
    <w:rsid w:val="00DB6CF3"/>
    <w:rsid w:val="00DF16A0"/>
    <w:rsid w:val="00E02672"/>
    <w:rsid w:val="00E16D82"/>
    <w:rsid w:val="00E16E9A"/>
    <w:rsid w:val="00E21804"/>
    <w:rsid w:val="00E552D9"/>
    <w:rsid w:val="00EE0F01"/>
    <w:rsid w:val="00EF4C52"/>
    <w:rsid w:val="00F06337"/>
    <w:rsid w:val="00F15C83"/>
    <w:rsid w:val="00F37DF6"/>
    <w:rsid w:val="00F443FD"/>
    <w:rsid w:val="00F45ECD"/>
    <w:rsid w:val="00F46403"/>
    <w:rsid w:val="00F56184"/>
    <w:rsid w:val="00F9281F"/>
    <w:rsid w:val="00FA00D9"/>
    <w:rsid w:val="00FB5585"/>
    <w:rsid w:val="00FD6CBD"/>
    <w:rsid w:val="00FE187C"/>
    <w:rsid w:val="00FE2A91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43849"/>
  <w15:docId w15:val="{D3B4D452-FC1B-4D3D-B9CB-294E2E9E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AA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16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E16D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6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C:\Users\al\Desktop\Шаблоны\запрос по бенефициару1.dotx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Аркадий Штуль</cp:lastModifiedBy>
  <cp:revision>22</cp:revision>
  <cp:lastPrinted>2016-11-09T08:03:00Z</cp:lastPrinted>
  <dcterms:created xsi:type="dcterms:W3CDTF">2021-03-04T20:16:00Z</dcterms:created>
  <dcterms:modified xsi:type="dcterms:W3CDTF">2021-06-27T19:17:00Z</dcterms:modified>
</cp:coreProperties>
</file>