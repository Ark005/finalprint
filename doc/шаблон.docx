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755312AA" w:rsidR="00856015" w:rsidRPr="00B94D56" w:rsidRDefault="009C685A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0EFFF859" wp14:editId="1491C540">
            <wp:extent cx="5940425" cy="1362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>{{</w:t>
      </w:r>
      <w:r w:rsidR="00F15C83" w:rsidRPr="00F15C83">
        <w:rPr>
          <w:lang w:val="en-US"/>
        </w:rPr>
        <w:t>name</w:t>
      </w:r>
      <w:r w:rsidR="00F15C83" w:rsidRPr="00856015">
        <w:t>}}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Pr="00390123">
        <w:rPr>
          <w:rFonts w:ascii="Times New Roman" w:hAnsi="Times New Roman"/>
          <w:b/>
          <w:sz w:val="28"/>
          <w:szCs w:val="28"/>
        </w:rPr>
        <w:t>director</w:t>
      </w:r>
      <w:proofErr w:type="spellEnd"/>
      <w:proofErr w:type="gramEnd"/>
      <w:r w:rsidRPr="00F37DF6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>{{</w:t>
      </w:r>
      <w:r w:rsidR="00F9281F" w:rsidRPr="00C0002D">
        <w:rPr>
          <w:rFonts w:ascii="Times New Roman" w:hAnsi="Times New Roman"/>
          <w:sz w:val="24"/>
          <w:szCs w:val="24"/>
          <w:lang w:val="en-US"/>
        </w:rPr>
        <w:t>Title</w:t>
      </w:r>
      <w:r w:rsidRPr="00C0002D">
        <w:rPr>
          <w:rFonts w:ascii="Times New Roman" w:hAnsi="Times New Roman"/>
          <w:sz w:val="24"/>
          <w:szCs w:val="24"/>
        </w:rPr>
        <w:t>}}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>{{</w:t>
      </w:r>
      <w:r w:rsidR="00F9281F" w:rsidRPr="00C0002D">
        <w:rPr>
          <w:rFonts w:ascii="Times New Roman" w:hAnsi="Times New Roman"/>
          <w:sz w:val="24"/>
          <w:szCs w:val="24"/>
        </w:rPr>
        <w:t>цена</w:t>
      </w:r>
      <w:r w:rsidR="00B638DD" w:rsidRPr="00C0002D">
        <w:rPr>
          <w:rFonts w:ascii="Times New Roman" w:hAnsi="Times New Roman"/>
          <w:sz w:val="24"/>
          <w:szCs w:val="24"/>
        </w:rPr>
        <w:t>}}</w:t>
      </w:r>
      <w:r w:rsidR="00CA5A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551AD083" w:rsidR="006D2529" w:rsidRPr="00E16D82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E60"/>
    <w:rsid w:val="00A65840"/>
    <w:rsid w:val="00A76185"/>
    <w:rsid w:val="00A80FBA"/>
    <w:rsid w:val="00AA66B3"/>
    <w:rsid w:val="00AF0BC0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17</cp:revision>
  <cp:lastPrinted>2016-11-09T08:03:00Z</cp:lastPrinted>
  <dcterms:created xsi:type="dcterms:W3CDTF">2021-03-04T20:16:00Z</dcterms:created>
  <dcterms:modified xsi:type="dcterms:W3CDTF">2021-03-08T15:05:00Z</dcterms:modified>
</cp:coreProperties>
</file>